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794AA" w14:textId="77777777" w:rsidR="002551FF" w:rsidRDefault="002551FF">
      <w:r w:rsidRPr="0003341B">
        <w:rPr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1281F85E" wp14:editId="1F21EA51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589020" cy="27736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7F1906" w14:textId="77777777" w:rsidR="002551FF" w:rsidRDefault="002551FF"/>
    <w:p w14:paraId="3DEFB7CC" w14:textId="77777777" w:rsidR="002551FF" w:rsidRDefault="002551FF"/>
    <w:p w14:paraId="306AE4ED" w14:textId="77777777" w:rsidR="002551FF" w:rsidRDefault="002551FF"/>
    <w:p w14:paraId="0FDD2D72" w14:textId="77777777" w:rsidR="002551FF" w:rsidRDefault="002551FF"/>
    <w:p w14:paraId="33251D9F" w14:textId="77777777" w:rsidR="002551FF" w:rsidRDefault="002551FF"/>
    <w:p w14:paraId="31EE20DF" w14:textId="77777777" w:rsidR="002551FF" w:rsidRDefault="002551FF"/>
    <w:p w14:paraId="176FE920" w14:textId="77777777" w:rsidR="002551FF" w:rsidRDefault="002551FF"/>
    <w:tbl>
      <w:tblPr>
        <w:tblpPr w:leftFromText="180" w:rightFromText="180" w:vertAnchor="text" w:horzAnchor="margin" w:tblpY="4628"/>
        <w:tblW w:w="9639" w:type="dxa"/>
        <w:tblLook w:val="04A0" w:firstRow="1" w:lastRow="0" w:firstColumn="1" w:lastColumn="0" w:noHBand="0" w:noVBand="1"/>
      </w:tblPr>
      <w:tblGrid>
        <w:gridCol w:w="2660"/>
        <w:gridCol w:w="6979"/>
      </w:tblGrid>
      <w:tr w:rsidR="002551FF" w:rsidRPr="0003341B" w14:paraId="49D2DF6A" w14:textId="77777777" w:rsidTr="002551FF">
        <w:trPr>
          <w:trHeight w:hRule="exact" w:val="454"/>
        </w:trPr>
        <w:tc>
          <w:tcPr>
            <w:tcW w:w="266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B4F297F" w14:textId="77777777" w:rsidR="002551FF" w:rsidRPr="0003341B" w:rsidRDefault="002551FF" w:rsidP="000C474D">
            <w:pPr>
              <w:rPr>
                <w:b/>
                <w:bCs/>
                <w:sz w:val="32"/>
                <w:szCs w:val="32"/>
              </w:rPr>
            </w:pPr>
            <w:r w:rsidRPr="0003341B">
              <w:rPr>
                <w:b/>
                <w:bCs/>
                <w:sz w:val="32"/>
                <w:szCs w:val="32"/>
              </w:rPr>
              <w:t>Module</w:t>
            </w:r>
          </w:p>
        </w:tc>
        <w:tc>
          <w:tcPr>
            <w:tcW w:w="6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7C1CE" w14:textId="3007B719" w:rsidR="002551FF" w:rsidRPr="002551FF" w:rsidRDefault="002551FF" w:rsidP="002551FF">
            <w:pPr>
              <w:jc w:val="center"/>
              <w:rPr>
                <w:sz w:val="32"/>
                <w:szCs w:val="32"/>
              </w:rPr>
            </w:pPr>
            <w:r w:rsidRPr="002551FF">
              <w:rPr>
                <w:sz w:val="32"/>
                <w:szCs w:val="32"/>
              </w:rPr>
              <w:t>EE5</w:t>
            </w:r>
            <w:r w:rsidR="00E1733B">
              <w:rPr>
                <w:sz w:val="32"/>
                <w:szCs w:val="32"/>
              </w:rPr>
              <w:t>731</w:t>
            </w:r>
          </w:p>
        </w:tc>
      </w:tr>
      <w:tr w:rsidR="002551FF" w:rsidRPr="0003341B" w14:paraId="64924A56" w14:textId="77777777" w:rsidTr="002551FF">
        <w:trPr>
          <w:trHeight w:hRule="exact" w:val="284"/>
        </w:trPr>
        <w:tc>
          <w:tcPr>
            <w:tcW w:w="2660" w:type="dxa"/>
            <w:shd w:val="clear" w:color="auto" w:fill="auto"/>
            <w:vAlign w:val="center"/>
          </w:tcPr>
          <w:p w14:paraId="39D1CEB5" w14:textId="77777777" w:rsidR="002551FF" w:rsidRPr="0003341B" w:rsidRDefault="002551FF" w:rsidP="000C474D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97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0F3D07E" w14:textId="77777777" w:rsidR="002551FF" w:rsidRPr="0003341B" w:rsidRDefault="002551FF" w:rsidP="002551FF">
            <w:pPr>
              <w:jc w:val="center"/>
            </w:pPr>
          </w:p>
        </w:tc>
      </w:tr>
      <w:tr w:rsidR="002551FF" w:rsidRPr="0003341B" w14:paraId="0E710A39" w14:textId="77777777" w:rsidTr="002551FF">
        <w:trPr>
          <w:trHeight w:hRule="exact" w:val="454"/>
        </w:trPr>
        <w:tc>
          <w:tcPr>
            <w:tcW w:w="266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B3AB9E7" w14:textId="77777777" w:rsidR="002551FF" w:rsidRPr="0003341B" w:rsidRDefault="002551FF" w:rsidP="000C474D">
            <w:pPr>
              <w:rPr>
                <w:b/>
                <w:bCs/>
                <w:sz w:val="32"/>
                <w:szCs w:val="32"/>
              </w:rPr>
            </w:pPr>
            <w:r w:rsidRPr="0003341B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ACC00" w14:textId="77777777" w:rsidR="002551FF" w:rsidRPr="002551FF" w:rsidRDefault="002551FF" w:rsidP="002551FF">
            <w:pPr>
              <w:jc w:val="center"/>
              <w:rPr>
                <w:sz w:val="32"/>
                <w:szCs w:val="32"/>
              </w:rPr>
            </w:pPr>
            <w:r w:rsidRPr="002551FF">
              <w:rPr>
                <w:sz w:val="32"/>
                <w:szCs w:val="32"/>
              </w:rPr>
              <w:t xml:space="preserve">Zavier Ong </w:t>
            </w:r>
            <w:proofErr w:type="spellStart"/>
            <w:r w:rsidRPr="002551FF">
              <w:rPr>
                <w:sz w:val="32"/>
                <w:szCs w:val="32"/>
              </w:rPr>
              <w:t>Jin</w:t>
            </w:r>
            <w:proofErr w:type="spellEnd"/>
            <w:r w:rsidRPr="002551FF">
              <w:rPr>
                <w:sz w:val="32"/>
                <w:szCs w:val="32"/>
              </w:rPr>
              <w:t xml:space="preserve"> Jie</w:t>
            </w:r>
          </w:p>
        </w:tc>
      </w:tr>
      <w:tr w:rsidR="002551FF" w:rsidRPr="0003341B" w14:paraId="0202A1D9" w14:textId="77777777" w:rsidTr="002551FF">
        <w:trPr>
          <w:trHeight w:hRule="exact" w:val="284"/>
        </w:trPr>
        <w:tc>
          <w:tcPr>
            <w:tcW w:w="2660" w:type="dxa"/>
            <w:shd w:val="clear" w:color="auto" w:fill="auto"/>
            <w:vAlign w:val="center"/>
          </w:tcPr>
          <w:p w14:paraId="21A1E7AE" w14:textId="77777777" w:rsidR="002551FF" w:rsidRPr="0003341B" w:rsidRDefault="002551FF" w:rsidP="000C474D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97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41AFD0" w14:textId="77777777" w:rsidR="002551FF" w:rsidRPr="0003341B" w:rsidRDefault="002551FF" w:rsidP="002551FF">
            <w:pPr>
              <w:jc w:val="center"/>
              <w:rPr>
                <w:b/>
                <w:bCs/>
              </w:rPr>
            </w:pPr>
          </w:p>
        </w:tc>
      </w:tr>
      <w:tr w:rsidR="002551FF" w:rsidRPr="0003341B" w14:paraId="77BF3E29" w14:textId="77777777" w:rsidTr="002551FF">
        <w:trPr>
          <w:trHeight w:hRule="exact" w:val="454"/>
        </w:trPr>
        <w:tc>
          <w:tcPr>
            <w:tcW w:w="266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A07A8CC" w14:textId="77777777" w:rsidR="002551FF" w:rsidRPr="0003341B" w:rsidRDefault="002551FF" w:rsidP="000C474D">
            <w:pPr>
              <w:rPr>
                <w:b/>
                <w:bCs/>
                <w:sz w:val="32"/>
                <w:szCs w:val="32"/>
              </w:rPr>
            </w:pPr>
            <w:r w:rsidRPr="0003341B">
              <w:rPr>
                <w:b/>
                <w:bCs/>
                <w:sz w:val="32"/>
                <w:szCs w:val="32"/>
              </w:rPr>
              <w:t>Matriculation No.</w:t>
            </w:r>
          </w:p>
        </w:tc>
        <w:tc>
          <w:tcPr>
            <w:tcW w:w="6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35EF8" w14:textId="77777777" w:rsidR="002551FF" w:rsidRPr="002551FF" w:rsidRDefault="002551FF" w:rsidP="002551FF">
            <w:pPr>
              <w:jc w:val="center"/>
              <w:rPr>
                <w:sz w:val="32"/>
                <w:szCs w:val="32"/>
              </w:rPr>
            </w:pPr>
            <w:r w:rsidRPr="002551FF">
              <w:rPr>
                <w:sz w:val="32"/>
                <w:szCs w:val="32"/>
              </w:rPr>
              <w:t>A0138993L</w:t>
            </w:r>
          </w:p>
        </w:tc>
      </w:tr>
    </w:tbl>
    <w:p w14:paraId="7EC0A493" w14:textId="77777777" w:rsidR="002551FF" w:rsidRDefault="002551FF"/>
    <w:p w14:paraId="3F769B01" w14:textId="77777777" w:rsidR="002551FF" w:rsidRDefault="002551FF"/>
    <w:p w14:paraId="44255C17" w14:textId="77777777" w:rsidR="002551FF" w:rsidRDefault="002551FF"/>
    <w:p w14:paraId="684AB951" w14:textId="77777777" w:rsidR="002551FF" w:rsidRDefault="002551FF"/>
    <w:p w14:paraId="15B445E6" w14:textId="77777777" w:rsidR="002551FF" w:rsidRDefault="002551FF"/>
    <w:p w14:paraId="3FEA4A7E" w14:textId="77777777" w:rsidR="002551FF" w:rsidRDefault="002551FF"/>
    <w:p w14:paraId="1A38979F" w14:textId="77777777" w:rsidR="002551FF" w:rsidRDefault="002551FF"/>
    <w:p w14:paraId="081D6C0F" w14:textId="77777777" w:rsidR="002551FF" w:rsidRDefault="002551FF"/>
    <w:p w14:paraId="6BC71EE3" w14:textId="77777777" w:rsidR="002551FF" w:rsidRDefault="002551FF"/>
    <w:p w14:paraId="50F8E772" w14:textId="77777777" w:rsidR="002551FF" w:rsidRPr="002551FF" w:rsidRDefault="002551FF" w:rsidP="002551FF"/>
    <w:p w14:paraId="77D3D95A" w14:textId="77777777" w:rsidR="002551FF" w:rsidRPr="002551FF" w:rsidRDefault="002551FF" w:rsidP="002551FF"/>
    <w:p w14:paraId="154642D7" w14:textId="77777777" w:rsidR="002551FF" w:rsidRPr="002551FF" w:rsidRDefault="002551FF" w:rsidP="002551FF"/>
    <w:p w14:paraId="437EF05F" w14:textId="77777777" w:rsidR="002551FF" w:rsidRPr="002551FF" w:rsidRDefault="002551FF" w:rsidP="002551FF"/>
    <w:p w14:paraId="77D8442D" w14:textId="77777777" w:rsidR="002551FF" w:rsidRPr="002551FF" w:rsidRDefault="002551FF" w:rsidP="002551FF"/>
    <w:p w14:paraId="3EBC601E" w14:textId="77777777" w:rsidR="002551FF" w:rsidRPr="002551FF" w:rsidRDefault="002551FF" w:rsidP="002551FF"/>
    <w:p w14:paraId="5BC03CC8" w14:textId="77777777" w:rsidR="002551FF" w:rsidRPr="002551FF" w:rsidRDefault="002551FF" w:rsidP="002551FF"/>
    <w:p w14:paraId="78E8B558" w14:textId="4811C505" w:rsidR="002551FF" w:rsidRDefault="00E1733B" w:rsidP="002551FF">
      <w:pPr>
        <w:pStyle w:val="Heading1"/>
      </w:pPr>
      <w:r>
        <w:lastRenderedPageBreak/>
        <w:t>Part 1: 2D Convolution</w:t>
      </w:r>
    </w:p>
    <w:p w14:paraId="6CC01E71" w14:textId="406F2CBD" w:rsidR="00E1733B" w:rsidRDefault="00E1733B" w:rsidP="00E1733B">
      <w:pPr>
        <w:pStyle w:val="Heading1"/>
      </w:pPr>
      <w:r>
        <w:t>Part 2: SIFT Features and Descriptors</w:t>
      </w:r>
    </w:p>
    <w:p w14:paraId="041433BE" w14:textId="0D9C581C" w:rsidR="00E1733B" w:rsidRDefault="00E1733B" w:rsidP="00E1733B">
      <w:pPr>
        <w:pStyle w:val="Heading1"/>
      </w:pPr>
      <w:r>
        <w:t xml:space="preserve">Part 3: </w:t>
      </w:r>
      <w:proofErr w:type="spellStart"/>
      <w:r>
        <w:t>Homography</w:t>
      </w:r>
      <w:proofErr w:type="spellEnd"/>
    </w:p>
    <w:p w14:paraId="41ECE3B8" w14:textId="6138E5B8" w:rsidR="00E1733B" w:rsidRDefault="00E1733B" w:rsidP="00E1733B">
      <w:pPr>
        <w:pStyle w:val="Heading1"/>
      </w:pPr>
      <w:r>
        <w:t xml:space="preserve">Part 4: Manual </w:t>
      </w:r>
      <w:proofErr w:type="spellStart"/>
      <w:r>
        <w:t>Homography</w:t>
      </w:r>
      <w:proofErr w:type="spellEnd"/>
      <w:r>
        <w:t xml:space="preserve"> + Stitching</w:t>
      </w:r>
    </w:p>
    <w:p w14:paraId="7CECC17E" w14:textId="493F6E8F" w:rsidR="00E1733B" w:rsidRDefault="00E1733B" w:rsidP="00E1733B">
      <w:pPr>
        <w:pStyle w:val="Heading1"/>
      </w:pPr>
      <w:r>
        <w:t xml:space="preserve">Part 5: </w:t>
      </w:r>
      <w:proofErr w:type="spellStart"/>
      <w:r>
        <w:t>Homography</w:t>
      </w:r>
      <w:proofErr w:type="spellEnd"/>
      <w:r>
        <w:t xml:space="preserve"> + RANSAC</w:t>
      </w:r>
    </w:p>
    <w:p w14:paraId="21814642" w14:textId="05846252" w:rsidR="00E1733B" w:rsidRDefault="00E1733B" w:rsidP="00E1733B">
      <w:pPr>
        <w:pStyle w:val="Heading1"/>
      </w:pPr>
      <w:r>
        <w:t>Part 6: Basic Panoramic Image</w:t>
      </w:r>
    </w:p>
    <w:p w14:paraId="42BC9145" w14:textId="7CCA732F" w:rsidR="00E1733B" w:rsidRPr="00E1733B" w:rsidRDefault="00E1733B" w:rsidP="00E1733B">
      <w:pPr>
        <w:pStyle w:val="Heading1"/>
      </w:pPr>
      <w:r>
        <w:t>Part 7: Advanced Panoramic Image</w:t>
      </w:r>
    </w:p>
    <w:sectPr w:rsidR="00E1733B" w:rsidRPr="00E17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3B"/>
    <w:rsid w:val="002551FF"/>
    <w:rsid w:val="003F26D9"/>
    <w:rsid w:val="005E0A15"/>
    <w:rsid w:val="00612C7F"/>
    <w:rsid w:val="00701A25"/>
    <w:rsid w:val="0071242D"/>
    <w:rsid w:val="008B75DE"/>
    <w:rsid w:val="00902237"/>
    <w:rsid w:val="00A45BFA"/>
    <w:rsid w:val="00E1733B"/>
    <w:rsid w:val="00E9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9CED1"/>
  <w15:chartTrackingRefBased/>
  <w15:docId w15:val="{97059CAD-2B67-4CDA-9DDA-3DAA495F7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1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5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551F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55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Custom%20Office%20Templates\NUS%20Cover%20Pag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NUS Cover Page</Template>
  <TotalTime>4</TotalTime>
  <Pages>2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Ong Zavier</cp:lastModifiedBy>
  <cp:revision>1</cp:revision>
  <dcterms:created xsi:type="dcterms:W3CDTF">2021-10-05T10:02:00Z</dcterms:created>
  <dcterms:modified xsi:type="dcterms:W3CDTF">2021-10-05T10:06:00Z</dcterms:modified>
</cp:coreProperties>
</file>